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93" w:rsidRDefault="00810E93" w:rsidP="00810E93">
      <w:pPr>
        <w:pStyle w:val="Title"/>
        <w:ind w:left="2880" w:firstLine="720"/>
      </w:pPr>
      <w:r>
        <w:rPr>
          <w:noProof/>
          <w:lang w:eastAsia="en-US"/>
        </w:rPr>
        <w:drawing>
          <wp:inline distT="0" distB="0" distL="0" distR="0">
            <wp:extent cx="1657441" cy="264993"/>
            <wp:effectExtent l="0" t="0" r="0" b="1707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441" cy="264993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F197A" w:rsidRPr="004F197A" w:rsidRDefault="004F197A" w:rsidP="004F197A"/>
    <w:p w:rsidR="001375C1" w:rsidRDefault="00C80588" w:rsidP="00810E93">
      <w:pPr>
        <w:pStyle w:val="Title"/>
        <w:jc w:val="center"/>
        <w:rPr>
          <w:sz w:val="52"/>
          <w:u w:val="single"/>
        </w:rPr>
      </w:pPr>
      <w:r>
        <w:rPr>
          <w:sz w:val="52"/>
          <w:u w:val="single"/>
        </w:rPr>
        <w:t>JAVA</w:t>
      </w:r>
      <w:r w:rsidR="003B0943">
        <w:rPr>
          <w:sz w:val="52"/>
          <w:u w:val="single"/>
        </w:rPr>
        <w:t>DEVELOPERS</w:t>
      </w:r>
    </w:p>
    <w:p w:rsidR="00810E93" w:rsidRDefault="00810E93" w:rsidP="00810E93"/>
    <w:p w:rsidR="00614DE9" w:rsidRDefault="003B0943" w:rsidP="00EE6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hiring Java Developers</w:t>
      </w:r>
      <w:r w:rsidR="0053247E">
        <w:rPr>
          <w:rFonts w:ascii="Times New Roman" w:hAnsi="Times New Roman" w:cs="Times New Roman"/>
          <w:sz w:val="24"/>
          <w:szCs w:val="24"/>
        </w:rPr>
        <w:t xml:space="preserve"> for </w:t>
      </w:r>
      <w:r w:rsidR="00834F1E">
        <w:rPr>
          <w:rFonts w:ascii="Times New Roman" w:hAnsi="Times New Roman" w:cs="Times New Roman"/>
          <w:sz w:val="24"/>
          <w:szCs w:val="24"/>
        </w:rPr>
        <w:t xml:space="preserve">middle to </w:t>
      </w:r>
      <w:r w:rsidR="0053247E">
        <w:rPr>
          <w:rFonts w:ascii="Times New Roman" w:hAnsi="Times New Roman" w:cs="Times New Roman"/>
          <w:sz w:val="24"/>
          <w:szCs w:val="24"/>
        </w:rPr>
        <w:t>senior roles</w:t>
      </w:r>
      <w:r w:rsidR="000205CF">
        <w:rPr>
          <w:rFonts w:ascii="Times New Roman" w:hAnsi="Times New Roman" w:cs="Times New Roman"/>
          <w:sz w:val="24"/>
          <w:szCs w:val="24"/>
        </w:rPr>
        <w:t xml:space="preserve">in our office in Goa, India. </w:t>
      </w:r>
    </w:p>
    <w:p w:rsidR="0053247E" w:rsidRDefault="0053247E" w:rsidP="00EE6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0E93" w:rsidRPr="00CD416F" w:rsidRDefault="00CD416F" w:rsidP="00EE6F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16F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ESPONSIBILITIES</w:t>
      </w:r>
      <w:r w:rsidRPr="00CD41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B0496" w:rsidRPr="00446C4E" w:rsidRDefault="00E170AC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W</w:t>
      </w:r>
      <w:r w:rsidR="008B0496" w:rsidRPr="00446C4E">
        <w:rPr>
          <w:rFonts w:ascii="Times New Roman" w:hAnsi="Times New Roman" w:cs="Times New Roman"/>
          <w:sz w:val="24"/>
          <w:szCs w:val="24"/>
        </w:rPr>
        <w:t>ork and align with given development responsibilities and deliver as per expected coding standards and timeline and quality</w:t>
      </w:r>
      <w:r w:rsidR="00473D3F" w:rsidRPr="00446C4E">
        <w:rPr>
          <w:rFonts w:ascii="Times New Roman" w:hAnsi="Times New Roman" w:cs="Times New Roman"/>
          <w:sz w:val="24"/>
          <w:szCs w:val="24"/>
        </w:rPr>
        <w:t>.</w:t>
      </w:r>
    </w:p>
    <w:p w:rsidR="008B0496" w:rsidRPr="00446C4E" w:rsidRDefault="008B0496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Proactive and timely communication with manager and tech leads, identifying and rai</w:t>
      </w:r>
      <w:r w:rsidR="00473D3F" w:rsidRPr="00446C4E">
        <w:rPr>
          <w:rFonts w:ascii="Times New Roman" w:hAnsi="Times New Roman" w:cs="Times New Roman"/>
          <w:sz w:val="24"/>
          <w:szCs w:val="24"/>
        </w:rPr>
        <w:t>sing risks and potential issues.</w:t>
      </w:r>
    </w:p>
    <w:p w:rsidR="008B0496" w:rsidRPr="00446C4E" w:rsidRDefault="008B0496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Prepare required set of documentation</w:t>
      </w:r>
      <w:r w:rsidR="00473D3F" w:rsidRPr="00446C4E">
        <w:rPr>
          <w:rFonts w:ascii="Times New Roman" w:hAnsi="Times New Roman" w:cs="Times New Roman"/>
          <w:sz w:val="24"/>
          <w:szCs w:val="24"/>
        </w:rPr>
        <w:t>.</w:t>
      </w:r>
    </w:p>
    <w:p w:rsidR="008B0496" w:rsidRPr="00446C4E" w:rsidRDefault="008B0496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Closely work with the Product o</w:t>
      </w:r>
      <w:r w:rsidR="00473D3F" w:rsidRPr="00446C4E">
        <w:rPr>
          <w:rFonts w:ascii="Times New Roman" w:hAnsi="Times New Roman" w:cs="Times New Roman"/>
          <w:sz w:val="24"/>
          <w:szCs w:val="24"/>
        </w:rPr>
        <w:t>wner, scrum master and the teste</w:t>
      </w:r>
      <w:r w:rsidRPr="00446C4E">
        <w:rPr>
          <w:rFonts w:ascii="Times New Roman" w:hAnsi="Times New Roman" w:cs="Times New Roman"/>
          <w:sz w:val="24"/>
          <w:szCs w:val="24"/>
        </w:rPr>
        <w:t>rs as part of the Agile team</w:t>
      </w:r>
      <w:r w:rsidR="00473D3F" w:rsidRPr="00446C4E">
        <w:rPr>
          <w:rFonts w:ascii="Times New Roman" w:hAnsi="Times New Roman" w:cs="Times New Roman"/>
          <w:sz w:val="24"/>
          <w:szCs w:val="24"/>
        </w:rPr>
        <w:t>.</w:t>
      </w:r>
    </w:p>
    <w:p w:rsidR="008B0496" w:rsidRPr="00446C4E" w:rsidRDefault="008B0496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Be a part of architectural development and changes</w:t>
      </w:r>
      <w:r w:rsidR="00473D3F" w:rsidRPr="00446C4E">
        <w:rPr>
          <w:rFonts w:ascii="Times New Roman" w:hAnsi="Times New Roman" w:cs="Times New Roman"/>
          <w:sz w:val="24"/>
          <w:szCs w:val="24"/>
        </w:rPr>
        <w:t>.</w:t>
      </w:r>
    </w:p>
    <w:p w:rsidR="008B0496" w:rsidRDefault="008B0496" w:rsidP="008B0496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sz w:val="24"/>
          <w:szCs w:val="24"/>
        </w:rPr>
        <w:t>Should be able to adapt to new technologies.</w:t>
      </w:r>
    </w:p>
    <w:p w:rsidR="00FC4084" w:rsidRDefault="00FC4084" w:rsidP="008B04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084" w:rsidRPr="00CD416F" w:rsidRDefault="00FC4084" w:rsidP="00FC40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1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CD416F">
        <w:rPr>
          <w:rFonts w:ascii="Times New Roman" w:hAnsi="Times New Roman" w:cs="Times New Roman"/>
          <w:b/>
          <w:sz w:val="24"/>
          <w:szCs w:val="24"/>
          <w:u w:val="single"/>
        </w:rPr>
        <w:t>KILLS</w:t>
      </w:r>
      <w:r w:rsidRPr="00CD41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C4084" w:rsidRDefault="00FC4084" w:rsidP="00CE59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6C4E">
        <w:rPr>
          <w:rFonts w:ascii="Times New Roman" w:hAnsi="Times New Roman" w:cs="Times New Roman"/>
          <w:color w:val="000000"/>
          <w:sz w:val="24"/>
          <w:szCs w:val="24"/>
        </w:rPr>
        <w:t>Core java / J2EE / JAVA FX / Swing</w:t>
      </w:r>
    </w:p>
    <w:p w:rsidR="00FC4084" w:rsidRDefault="00FC4084" w:rsidP="00CE59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Experienced in Architectural design (UML Diagrams), Design patterns, Multithreading and collections </w:t>
      </w:r>
    </w:p>
    <w:p w:rsidR="00CE5982" w:rsidRPr="00CE5982" w:rsidRDefault="00CE5982" w:rsidP="00CE59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982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Multithreading, Java Virtual Threading concepts, ActiveMQ (or any other messaging systems understanding), REST services and overall Design Patterns understanding</w:t>
      </w:r>
    </w:p>
    <w:p w:rsidR="00FC4084" w:rsidRDefault="00FC4084" w:rsidP="00CE59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4E">
        <w:rPr>
          <w:rFonts w:ascii="Times New Roman" w:hAnsi="Times New Roman" w:cs="Times New Roman"/>
          <w:color w:val="000000" w:themeColor="text1"/>
          <w:sz w:val="24"/>
          <w:szCs w:val="24"/>
        </w:rPr>
        <w:t>Experienced in handling a team, getting the work done in time and budget</w:t>
      </w:r>
    </w:p>
    <w:p w:rsidR="00CE5982" w:rsidRPr="00CE5982" w:rsidRDefault="00CE5982" w:rsidP="00CE59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982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AWS Developer associate certification or course completion certificate is a big plus.</w:t>
      </w:r>
    </w:p>
    <w:p w:rsidR="00FC4084" w:rsidRPr="00446C4E" w:rsidRDefault="00FC4084" w:rsidP="00CE5982">
      <w:pPr>
        <w:pStyle w:val="ListParagraph"/>
        <w:numPr>
          <w:ilvl w:val="0"/>
          <w:numId w:val="4"/>
        </w:num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4E">
        <w:rPr>
          <w:rFonts w:ascii="Times New Roman" w:hAnsi="Times New Roman" w:cs="Times New Roman"/>
          <w:color w:val="000000" w:themeColor="text1"/>
          <w:sz w:val="24"/>
          <w:szCs w:val="24"/>
        </w:rPr>
        <w:t>Experienced in working in an AGILE environment</w:t>
      </w:r>
    </w:p>
    <w:p w:rsidR="00FC4084" w:rsidRDefault="00FC4084" w:rsidP="00CE5982">
      <w:pPr>
        <w:pStyle w:val="ListParagraph"/>
        <w:numPr>
          <w:ilvl w:val="0"/>
          <w:numId w:val="4"/>
        </w:num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4E">
        <w:rPr>
          <w:rFonts w:ascii="Times New Roman" w:hAnsi="Times New Roman" w:cs="Times New Roman"/>
          <w:color w:val="000000" w:themeColor="text1"/>
          <w:sz w:val="24"/>
          <w:szCs w:val="24"/>
        </w:rPr>
        <w:t>Good in estimations and management</w:t>
      </w:r>
    </w:p>
    <w:p w:rsidR="00FC4084" w:rsidRDefault="00FC4084" w:rsidP="00CE5982">
      <w:pPr>
        <w:pStyle w:val="ListParagraph"/>
        <w:numPr>
          <w:ilvl w:val="0"/>
          <w:numId w:val="4"/>
        </w:num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Degree in engineering (Computers, Information technology or Computer Science) or an equivalent </w:t>
      </w:r>
      <w:r w:rsidR="00CE5982">
        <w:rPr>
          <w:rFonts w:ascii="Times New Roman" w:hAnsi="Times New Roman" w:cs="Times New Roman"/>
          <w:color w:val="000000" w:themeColor="text1"/>
          <w:sz w:val="24"/>
          <w:szCs w:val="24"/>
        </w:rPr>
        <w:t>master’s degree in computer applications</w:t>
      </w:r>
    </w:p>
    <w:p w:rsidR="00FC4084" w:rsidRDefault="00FC4084" w:rsidP="00FC4084">
      <w:p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982" w:rsidRDefault="00CE5982" w:rsidP="00A06069">
      <w:pPr>
        <w:spacing w:after="0" w:line="27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E5982" w:rsidRDefault="00CE5982" w:rsidP="00A06069">
      <w:pPr>
        <w:spacing w:after="0" w:line="27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C4084" w:rsidRPr="00A06069" w:rsidRDefault="00FC4084" w:rsidP="00A06069">
      <w:pPr>
        <w:spacing w:after="0" w:line="27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46C4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PREFERRED CANDIDATES:</w:t>
      </w:r>
    </w:p>
    <w:p w:rsidR="00FC4084" w:rsidRPr="00446C4E" w:rsidRDefault="00FC4084" w:rsidP="00FC4084">
      <w:pPr>
        <w:pStyle w:val="NormalWeb"/>
        <w:numPr>
          <w:ilvl w:val="0"/>
          <w:numId w:val="4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Knowledge of Tortoise SVN / Subversion, Apache</w:t>
      </w:r>
    </w:p>
    <w:p w:rsidR="00FC4084" w:rsidRPr="00446C4E" w:rsidRDefault="00FC4084" w:rsidP="00FC4084">
      <w:pPr>
        <w:pStyle w:val="NormalWeb"/>
        <w:numPr>
          <w:ilvl w:val="0"/>
          <w:numId w:val="4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Worked with JIRA, Confluence</w:t>
      </w:r>
      <w:r w:rsidR="006D287C">
        <w:rPr>
          <w:color w:val="000000" w:themeColor="text1"/>
        </w:rPr>
        <w:t>, Bamboo / Jenkins / Nexus</w:t>
      </w:r>
    </w:p>
    <w:p w:rsidR="00FC4084" w:rsidRPr="00A06069" w:rsidRDefault="00FC4084" w:rsidP="00A06069">
      <w:pPr>
        <w:pStyle w:val="NormalWeb"/>
        <w:numPr>
          <w:ilvl w:val="0"/>
          <w:numId w:val="4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Bamboo for automatic build processes</w:t>
      </w:r>
    </w:p>
    <w:p w:rsidR="00FC4084" w:rsidRPr="00446C4E" w:rsidRDefault="00FC4084" w:rsidP="00FC4084">
      <w:pPr>
        <w:pStyle w:val="NormalWeb"/>
        <w:numPr>
          <w:ilvl w:val="0"/>
          <w:numId w:val="4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Worked with Product development</w:t>
      </w:r>
    </w:p>
    <w:p w:rsidR="00FC4084" w:rsidRPr="00FC4084" w:rsidRDefault="00FC4084" w:rsidP="00FC4084">
      <w:p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084" w:rsidRDefault="00FC4084" w:rsidP="00FC40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247E" w:rsidRPr="00446C4E" w:rsidRDefault="0053247E" w:rsidP="0053247E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b/>
          <w:sz w:val="24"/>
          <w:szCs w:val="24"/>
        </w:rPr>
        <w:t>Exp</w:t>
      </w:r>
      <w:r w:rsidRPr="00446C4E">
        <w:rPr>
          <w:rFonts w:ascii="Times New Roman" w:hAnsi="Times New Roman" w:cs="Times New Roman"/>
          <w:sz w:val="24"/>
          <w:szCs w:val="24"/>
        </w:rPr>
        <w:t xml:space="preserve">: </w:t>
      </w:r>
      <w:r w:rsidR="00834F1E">
        <w:rPr>
          <w:rFonts w:ascii="Times New Roman" w:hAnsi="Times New Roman" w:cs="Times New Roman"/>
          <w:sz w:val="24"/>
          <w:szCs w:val="24"/>
        </w:rPr>
        <w:t xml:space="preserve">3 </w:t>
      </w:r>
      <w:r w:rsidRPr="00446C4E">
        <w:rPr>
          <w:rFonts w:ascii="Times New Roman" w:hAnsi="Times New Roman" w:cs="Times New Roman"/>
          <w:sz w:val="24"/>
          <w:szCs w:val="24"/>
        </w:rPr>
        <w:t xml:space="preserve">to </w:t>
      </w:r>
      <w:r w:rsidR="00CE5982">
        <w:rPr>
          <w:rFonts w:ascii="Times New Roman" w:hAnsi="Times New Roman" w:cs="Times New Roman"/>
          <w:sz w:val="24"/>
          <w:szCs w:val="24"/>
        </w:rPr>
        <w:t>5</w:t>
      </w:r>
      <w:r w:rsidRPr="00446C4E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53247E" w:rsidRDefault="0053247E" w:rsidP="0053247E">
      <w:pPr>
        <w:jc w:val="both"/>
        <w:rPr>
          <w:rFonts w:ascii="Times New Roman" w:hAnsi="Times New Roman" w:cs="Times New Roman"/>
          <w:sz w:val="24"/>
          <w:szCs w:val="24"/>
        </w:rPr>
      </w:pPr>
      <w:r w:rsidRPr="00446C4E">
        <w:rPr>
          <w:rFonts w:ascii="Times New Roman" w:hAnsi="Times New Roman" w:cs="Times New Roman"/>
          <w:b/>
          <w:sz w:val="24"/>
          <w:szCs w:val="24"/>
        </w:rPr>
        <w:t>Job Location</w:t>
      </w:r>
      <w:r w:rsidRPr="00446C4E">
        <w:rPr>
          <w:rFonts w:ascii="Times New Roman" w:hAnsi="Times New Roman" w:cs="Times New Roman"/>
          <w:sz w:val="24"/>
          <w:szCs w:val="24"/>
        </w:rPr>
        <w:t xml:space="preserve">: Goa </w:t>
      </w:r>
      <w:r>
        <w:rPr>
          <w:rFonts w:ascii="Times New Roman" w:hAnsi="Times New Roman" w:cs="Times New Roman"/>
          <w:sz w:val="24"/>
          <w:szCs w:val="24"/>
        </w:rPr>
        <w:t>(Remote working available)</w:t>
      </w:r>
    </w:p>
    <w:p w:rsidR="00F25D1A" w:rsidRPr="00446C4E" w:rsidRDefault="000205CF" w:rsidP="005324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Remuneration</w:t>
      </w:r>
      <w:r w:rsidR="00F25D1A">
        <w:rPr>
          <w:rFonts w:ascii="Times New Roman" w:hAnsi="Times New Roman" w:cs="Times New Roman"/>
          <w:sz w:val="24"/>
          <w:szCs w:val="24"/>
        </w:rPr>
        <w:t xml:space="preserve"> – Not a constraint for the right candidate</w:t>
      </w:r>
    </w:p>
    <w:p w:rsidR="0053247E" w:rsidRPr="0053247E" w:rsidRDefault="0053247E" w:rsidP="0053247E">
      <w:pPr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DE9" w:rsidRPr="00446C4E" w:rsidRDefault="00614DE9" w:rsidP="00614DE9">
      <w:pPr>
        <w:pStyle w:val="ListParagraph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7F04" w:rsidRPr="00446C4E" w:rsidRDefault="00CE7F04" w:rsidP="00EE6FAC">
      <w:pPr>
        <w:pStyle w:val="NormalWeb"/>
        <w:spacing w:after="0" w:afterAutospacing="0" w:line="270" w:lineRule="atLeast"/>
        <w:jc w:val="both"/>
        <w:rPr>
          <w:b/>
          <w:color w:val="000000" w:themeColor="text1"/>
          <w:u w:val="single"/>
        </w:rPr>
      </w:pPr>
      <w:r w:rsidRPr="00446C4E">
        <w:rPr>
          <w:b/>
          <w:color w:val="000000" w:themeColor="text1"/>
          <w:u w:val="single"/>
        </w:rPr>
        <w:t>WHAT WE OFFER:</w:t>
      </w:r>
    </w:p>
    <w:p w:rsidR="00CE7F04" w:rsidRPr="00446C4E" w:rsidRDefault="00CE7F04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Modern and advanced Office premises.</w:t>
      </w:r>
    </w:p>
    <w:p w:rsidR="00CE7F04" w:rsidRPr="00446C4E" w:rsidRDefault="00CE7F04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Flexible working culture</w:t>
      </w:r>
    </w:p>
    <w:p w:rsidR="00CE7F04" w:rsidRPr="00446C4E" w:rsidRDefault="00CE7F04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Work is full of variety and direct responsibility.</w:t>
      </w:r>
    </w:p>
    <w:p w:rsidR="00CE7F04" w:rsidRPr="00446C4E" w:rsidRDefault="00CE7F04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Excellent team to work with</w:t>
      </w:r>
    </w:p>
    <w:p w:rsidR="00CE7F04" w:rsidRPr="00446C4E" w:rsidRDefault="00CE7F04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>Professional approach from employers.</w:t>
      </w:r>
    </w:p>
    <w:p w:rsidR="00A42D1A" w:rsidRDefault="00A42D1A" w:rsidP="00EE6FAC">
      <w:pPr>
        <w:pStyle w:val="NormalWeb"/>
        <w:numPr>
          <w:ilvl w:val="0"/>
          <w:numId w:val="7"/>
        </w:numPr>
        <w:spacing w:after="0" w:afterAutospacing="0" w:line="270" w:lineRule="atLeast"/>
        <w:jc w:val="both"/>
        <w:rPr>
          <w:color w:val="000000" w:themeColor="text1"/>
        </w:rPr>
      </w:pPr>
      <w:r w:rsidRPr="00446C4E">
        <w:rPr>
          <w:color w:val="000000" w:themeColor="text1"/>
        </w:rPr>
        <w:t xml:space="preserve">Free </w:t>
      </w:r>
      <w:r w:rsidR="00FC54F8" w:rsidRPr="00446C4E">
        <w:rPr>
          <w:color w:val="000000" w:themeColor="text1"/>
        </w:rPr>
        <w:t>a</w:t>
      </w:r>
      <w:r w:rsidRPr="00446C4E">
        <w:rPr>
          <w:color w:val="000000" w:themeColor="text1"/>
        </w:rPr>
        <w:t>ccommodation for outstation candidates.</w:t>
      </w:r>
    </w:p>
    <w:p w:rsidR="00CE5982" w:rsidRDefault="00CE5982" w:rsidP="00CE5982">
      <w:pPr>
        <w:pStyle w:val="NormalWeb"/>
        <w:spacing w:after="0" w:afterAutospacing="0" w:line="270" w:lineRule="atLeast"/>
        <w:jc w:val="both"/>
        <w:rPr>
          <w:color w:val="000000" w:themeColor="text1"/>
        </w:rPr>
      </w:pPr>
    </w:p>
    <w:p w:rsidR="00CE5982" w:rsidRPr="00CE5982" w:rsidRDefault="00CE5982" w:rsidP="00CE5982">
      <w:pPr>
        <w:pStyle w:val="NormalWeb"/>
        <w:spacing w:after="0" w:afterAutospacing="0" w:line="270" w:lineRule="atLeast"/>
        <w:jc w:val="both"/>
        <w:rPr>
          <w:color w:val="000000" w:themeColor="text1"/>
        </w:rPr>
      </w:pPr>
      <w:r w:rsidRPr="00CE5982">
        <w:rPr>
          <w:b/>
          <w:bCs/>
          <w:color w:val="242424"/>
          <w:bdr w:val="none" w:sz="0" w:space="0" w:color="auto" w:frame="1"/>
          <w:shd w:val="clear" w:color="auto" w:fill="FFFFFF"/>
        </w:rPr>
        <w:t>Some important things to consider in IB –</w:t>
      </w:r>
      <w:r w:rsidRPr="00CE5982">
        <w:rPr>
          <w:color w:val="242424"/>
          <w:bdr w:val="none" w:sz="0" w:space="0" w:color="auto" w:frame="1"/>
          <w:shd w:val="clear" w:color="auto" w:fill="FFFFFF"/>
        </w:rPr>
        <w:t> Our skillsets expectations are more design savvy and critical thinking approach from anyone who will join IB</w:t>
      </w:r>
      <w:r>
        <w:rPr>
          <w:color w:val="242424"/>
          <w:bdr w:val="none" w:sz="0" w:space="0" w:color="auto" w:frame="1"/>
          <w:shd w:val="clear" w:color="auto" w:fill="FFFFFF"/>
        </w:rPr>
        <w:t>.</w:t>
      </w:r>
    </w:p>
    <w:p w:rsidR="00810E93" w:rsidRPr="00CE5982" w:rsidRDefault="00810E93" w:rsidP="00810E93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10E93" w:rsidRPr="00446C4E" w:rsidRDefault="00810E93" w:rsidP="00810E93">
      <w:pPr>
        <w:rPr>
          <w:rFonts w:ascii="Times New Roman" w:hAnsi="Times New Roman" w:cs="Times New Roman"/>
          <w:sz w:val="24"/>
          <w:szCs w:val="24"/>
        </w:rPr>
      </w:pPr>
    </w:p>
    <w:p w:rsidR="00810E93" w:rsidRPr="00446C4E" w:rsidRDefault="00810E93" w:rsidP="00810E9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10E93" w:rsidRPr="00446C4E" w:rsidRDefault="00810E93" w:rsidP="00810E93">
      <w:pPr>
        <w:rPr>
          <w:rFonts w:ascii="Times New Roman" w:hAnsi="Times New Roman" w:cs="Times New Roman"/>
          <w:sz w:val="24"/>
          <w:szCs w:val="24"/>
        </w:rPr>
      </w:pPr>
    </w:p>
    <w:p w:rsidR="00810E93" w:rsidRPr="00446C4E" w:rsidRDefault="00810E93" w:rsidP="00810E93">
      <w:pPr>
        <w:rPr>
          <w:rFonts w:ascii="Times New Roman" w:hAnsi="Times New Roman" w:cs="Times New Roman"/>
          <w:sz w:val="24"/>
          <w:szCs w:val="24"/>
        </w:rPr>
      </w:pPr>
    </w:p>
    <w:sectPr w:rsidR="00810E93" w:rsidRPr="00446C4E" w:rsidSect="00B23C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A93"/>
    <w:multiLevelType w:val="hybridMultilevel"/>
    <w:tmpl w:val="F6F82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703E"/>
    <w:multiLevelType w:val="hybridMultilevel"/>
    <w:tmpl w:val="937E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408B1"/>
    <w:multiLevelType w:val="multilevel"/>
    <w:tmpl w:val="2348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92C04"/>
    <w:multiLevelType w:val="hybridMultilevel"/>
    <w:tmpl w:val="C1D4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942F7"/>
    <w:multiLevelType w:val="hybridMultilevel"/>
    <w:tmpl w:val="85BC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365"/>
    <w:multiLevelType w:val="hybridMultilevel"/>
    <w:tmpl w:val="C7C4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14657"/>
    <w:multiLevelType w:val="hybridMultilevel"/>
    <w:tmpl w:val="731C98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F31CD7"/>
    <w:multiLevelType w:val="hybridMultilevel"/>
    <w:tmpl w:val="DA1C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F6B56"/>
    <w:multiLevelType w:val="hybridMultilevel"/>
    <w:tmpl w:val="61067AB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E2B2F"/>
    <w:multiLevelType w:val="hybridMultilevel"/>
    <w:tmpl w:val="B65C7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810E93"/>
    <w:rsid w:val="000120FC"/>
    <w:rsid w:val="000205CF"/>
    <w:rsid w:val="00034333"/>
    <w:rsid w:val="00061252"/>
    <w:rsid w:val="0006560E"/>
    <w:rsid w:val="000A6A01"/>
    <w:rsid w:val="000E1D73"/>
    <w:rsid w:val="00101394"/>
    <w:rsid w:val="00122D73"/>
    <w:rsid w:val="001375C1"/>
    <w:rsid w:val="001B7585"/>
    <w:rsid w:val="001E0AFE"/>
    <w:rsid w:val="00204FDD"/>
    <w:rsid w:val="00237E75"/>
    <w:rsid w:val="00242F26"/>
    <w:rsid w:val="002965DE"/>
    <w:rsid w:val="002D43C1"/>
    <w:rsid w:val="002D7A35"/>
    <w:rsid w:val="002F7378"/>
    <w:rsid w:val="00317CFA"/>
    <w:rsid w:val="00341566"/>
    <w:rsid w:val="003B0943"/>
    <w:rsid w:val="003F2694"/>
    <w:rsid w:val="00446C4E"/>
    <w:rsid w:val="00450447"/>
    <w:rsid w:val="004619C9"/>
    <w:rsid w:val="004642CD"/>
    <w:rsid w:val="0047188F"/>
    <w:rsid w:val="00473D3F"/>
    <w:rsid w:val="004B4648"/>
    <w:rsid w:val="004B5BEE"/>
    <w:rsid w:val="004F197A"/>
    <w:rsid w:val="0053247E"/>
    <w:rsid w:val="00572386"/>
    <w:rsid w:val="005757B6"/>
    <w:rsid w:val="00582575"/>
    <w:rsid w:val="005C6C53"/>
    <w:rsid w:val="005C7968"/>
    <w:rsid w:val="005F2DD0"/>
    <w:rsid w:val="005F709E"/>
    <w:rsid w:val="00614DE9"/>
    <w:rsid w:val="0064003C"/>
    <w:rsid w:val="00655ADE"/>
    <w:rsid w:val="0069092C"/>
    <w:rsid w:val="00693843"/>
    <w:rsid w:val="006B2AD0"/>
    <w:rsid w:val="006B3D9B"/>
    <w:rsid w:val="006D287C"/>
    <w:rsid w:val="006F7A81"/>
    <w:rsid w:val="007013A3"/>
    <w:rsid w:val="00705F9D"/>
    <w:rsid w:val="00721006"/>
    <w:rsid w:val="00727DB7"/>
    <w:rsid w:val="00734AD9"/>
    <w:rsid w:val="00742FF9"/>
    <w:rsid w:val="0075396A"/>
    <w:rsid w:val="00777B63"/>
    <w:rsid w:val="007F6794"/>
    <w:rsid w:val="00810E93"/>
    <w:rsid w:val="00816370"/>
    <w:rsid w:val="008328E5"/>
    <w:rsid w:val="00834F1E"/>
    <w:rsid w:val="008635A5"/>
    <w:rsid w:val="008950CD"/>
    <w:rsid w:val="008B0496"/>
    <w:rsid w:val="008B557B"/>
    <w:rsid w:val="00900930"/>
    <w:rsid w:val="00985274"/>
    <w:rsid w:val="009D4319"/>
    <w:rsid w:val="00A06069"/>
    <w:rsid w:val="00A32CE2"/>
    <w:rsid w:val="00A35713"/>
    <w:rsid w:val="00A42D1A"/>
    <w:rsid w:val="00A63D59"/>
    <w:rsid w:val="00A93960"/>
    <w:rsid w:val="00AB5A93"/>
    <w:rsid w:val="00B23C80"/>
    <w:rsid w:val="00B373B5"/>
    <w:rsid w:val="00BB2439"/>
    <w:rsid w:val="00BF7F59"/>
    <w:rsid w:val="00C04CC1"/>
    <w:rsid w:val="00C2777E"/>
    <w:rsid w:val="00C56859"/>
    <w:rsid w:val="00C80588"/>
    <w:rsid w:val="00C97B73"/>
    <w:rsid w:val="00CA62B0"/>
    <w:rsid w:val="00CC513B"/>
    <w:rsid w:val="00CD2C14"/>
    <w:rsid w:val="00CD416F"/>
    <w:rsid w:val="00CE5982"/>
    <w:rsid w:val="00CE7F04"/>
    <w:rsid w:val="00CF727A"/>
    <w:rsid w:val="00D25F26"/>
    <w:rsid w:val="00D35500"/>
    <w:rsid w:val="00D90728"/>
    <w:rsid w:val="00E11A1A"/>
    <w:rsid w:val="00E170AC"/>
    <w:rsid w:val="00E256A8"/>
    <w:rsid w:val="00E31688"/>
    <w:rsid w:val="00E66C05"/>
    <w:rsid w:val="00EE6FAC"/>
    <w:rsid w:val="00EF26E3"/>
    <w:rsid w:val="00EF4E6A"/>
    <w:rsid w:val="00F24089"/>
    <w:rsid w:val="00F25D1A"/>
    <w:rsid w:val="00F27A3A"/>
    <w:rsid w:val="00F74133"/>
    <w:rsid w:val="00F74D71"/>
    <w:rsid w:val="00F80BC1"/>
    <w:rsid w:val="00FC4084"/>
    <w:rsid w:val="00FC5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7E"/>
  </w:style>
  <w:style w:type="paragraph" w:styleId="Heading1">
    <w:name w:val="heading 1"/>
    <w:basedOn w:val="Normal"/>
    <w:next w:val="Normal"/>
    <w:link w:val="Heading1Char"/>
    <w:uiPriority w:val="9"/>
    <w:qFormat/>
    <w:rsid w:val="00B23C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8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8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80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8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23C80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C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23C8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23C8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8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80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8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80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23C8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80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8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23C80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23C80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C80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23C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3C80"/>
  </w:style>
  <w:style w:type="paragraph" w:styleId="Quote">
    <w:name w:val="Quote"/>
    <w:basedOn w:val="Normal"/>
    <w:next w:val="Normal"/>
    <w:link w:val="QuoteChar"/>
    <w:uiPriority w:val="29"/>
    <w:qFormat/>
    <w:rsid w:val="00B23C80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23C8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23C8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80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80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3C8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23C80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23C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3C8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23C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tandard">
    <w:name w:val="Standard"/>
    <w:rsid w:val="007013A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ana1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Bhavana1</dc:creator>
  <cp:lastModifiedBy>Windows User</cp:lastModifiedBy>
  <cp:revision>2</cp:revision>
  <dcterms:created xsi:type="dcterms:W3CDTF">2024-02-29T12:03:00Z</dcterms:created>
  <dcterms:modified xsi:type="dcterms:W3CDTF">2024-02-29T12:03:00Z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